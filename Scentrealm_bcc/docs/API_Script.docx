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气味王国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scentrealm_bcc.dll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无线控制脚本 API说明文档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DLL函数说明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（一）载入脚本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Scentrealm_ScriptLoad(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功能描述：载入脚本，自动在脚本中添加唤醒指令，其中第一个气味前必然加入唤醒指令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782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782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900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file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</w:p>
        </w:tc>
        <w:tc>
          <w:tcPr>
            <w:tcW w:w="39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脚本文件名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（二）启动脚本播放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Scentrealm_ScriptRun(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start_position_ms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功能描述：启动脚本播放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899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899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783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start_position_ms</w:t>
            </w:r>
          </w:p>
        </w:tc>
        <w:tc>
          <w:tcPr>
            <w:tcW w:w="8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开始脚本播放的时间点（毫秒），0代表从头开始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（三）载入脚本并且播放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Scentrealm_ScriptRunScript(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 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start_position_ms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功能描述：载入脚本并且播放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file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脚本文件名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start_position_ms</w:t>
            </w:r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  <w:t>开始脚本播放的时间点（毫秒）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（四）变更脚本播放进度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Scentrealm_ScriptChangePosition(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start_position_ms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功能描述：变更脚本播放进度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</w:t>
      </w: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1554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554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128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新宋体" w:hAnsi="新宋体" w:eastAsia="新宋体"/>
                <w:color w:val="auto"/>
                <w:sz w:val="19"/>
              </w:rPr>
              <w:t>start_position_ms</w:t>
            </w:r>
            <w:bookmarkEnd w:id="0"/>
          </w:p>
        </w:tc>
        <w:tc>
          <w:tcPr>
            <w:tcW w:w="15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新的脚本播放时间点（毫秒）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（五）暂停脚本播放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Scentrealm_ScriptPause();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功能描述：暂停脚本播放，与继续播放配合实现暂停/继续功能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返回说明：1已连接， 其他 未连接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（六）继续脚本播放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Scentrealm_ScriptContinue();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功能描述：继续脚本播放，与暂停播放配合实现暂停/继续功能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参数说明：无参数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返回说明：1成功， 其他 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（七）判断是否再播放脚本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函数原型：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Scentrealm_ScriptIsRunning();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功能描述：判断是否再播放脚本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返回说明：1表示正在播放， 0未播放， 其他表示操作失败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DLL函数返回值说明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tbl>
      <w:tblPr>
        <w:tblStyle w:val="6"/>
        <w:tblW w:w="7990" w:type="dxa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75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枚举名称</w:t>
            </w:r>
          </w:p>
        </w:tc>
        <w:tc>
          <w:tcPr>
            <w:tcW w:w="750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4103" w:type="dxa"/>
            <w:shd w:val="clear" w:color="auto" w:fill="C3BD96" w:themeFill="background2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SRT_ERR_FileNotFound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-11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未找到脚本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SRT_ERR_OpenFileFailed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-12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脚本文件打开失败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SRT_ERR_ScriptSytaxError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-13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SRT_ERR_ScriptFileNotFound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-14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未载入脚本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SRT_ERR_ScriptNotRunning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-15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脚本未运行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SRT_ERR_ScriptBlockNotFound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-16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脚本块未找到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SRT_ERR_ScriptNotPaused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-17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脚本未暂停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SRT_ERR_None</w:t>
            </w:r>
          </w:p>
        </w:tc>
        <w:tc>
          <w:tcPr>
            <w:tcW w:w="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41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无错误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ind w:left="-540" w:leftChars="-257" w:right="-439" w:rightChars="-209" w:firstLine="540" w:firstLineChars="300"/>
        <w:rPr>
          <w:rFonts w:ascii="宋体" w:hAnsi="宋体"/>
          <w:bCs/>
          <w:kern w:val="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93" w:right="1559" w:bottom="777" w:left="1247" w:header="68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杭州码客信息技术有限公司 </w:t>
    </w:r>
    <w:r>
      <w:rPr>
        <w:rFonts w:hint="eastAsia"/>
      </w:rPr>
      <w:t xml:space="preserve"> </w:t>
    </w:r>
  </w:p>
  <w:p>
    <w:pPr>
      <w:pStyle w:val="3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>未经许可任何人不得复制或传播</w:t>
    </w:r>
  </w:p>
  <w:p>
    <w:pPr>
      <w:pStyle w:val="3"/>
      <w:pBdr>
        <w:top w:val="double" w:color="auto" w:sz="4" w:space="1"/>
      </w:pBdr>
      <w:jc w:val="center"/>
      <w:rPr>
        <w:rFonts w:hint="eastAsia"/>
      </w:rPr>
    </w:pPr>
  </w:p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0A9D"/>
    <w:multiLevelType w:val="multilevel"/>
    <w:tmpl w:val="58C10A9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3E2"/>
    <w:rsid w:val="006C5A1B"/>
    <w:rsid w:val="008B6FB1"/>
    <w:rsid w:val="00A603C2"/>
    <w:rsid w:val="00C60FA3"/>
    <w:rsid w:val="010B512A"/>
    <w:rsid w:val="011F6F91"/>
    <w:rsid w:val="0159328E"/>
    <w:rsid w:val="01D65A57"/>
    <w:rsid w:val="026D086D"/>
    <w:rsid w:val="02905B5A"/>
    <w:rsid w:val="030355DE"/>
    <w:rsid w:val="038D0BF1"/>
    <w:rsid w:val="044766BD"/>
    <w:rsid w:val="04590FF5"/>
    <w:rsid w:val="04D7555E"/>
    <w:rsid w:val="0554267F"/>
    <w:rsid w:val="05A74B64"/>
    <w:rsid w:val="05C03E80"/>
    <w:rsid w:val="06787DFD"/>
    <w:rsid w:val="07453EFA"/>
    <w:rsid w:val="077208E4"/>
    <w:rsid w:val="080B3C08"/>
    <w:rsid w:val="083706EA"/>
    <w:rsid w:val="08575DFC"/>
    <w:rsid w:val="08840806"/>
    <w:rsid w:val="08D64442"/>
    <w:rsid w:val="094A7A63"/>
    <w:rsid w:val="099F7F45"/>
    <w:rsid w:val="0AB31590"/>
    <w:rsid w:val="0AD73794"/>
    <w:rsid w:val="0B056FE5"/>
    <w:rsid w:val="0B0927E9"/>
    <w:rsid w:val="0B7F42FA"/>
    <w:rsid w:val="0BF437A2"/>
    <w:rsid w:val="0D1001C2"/>
    <w:rsid w:val="0D6E0AF6"/>
    <w:rsid w:val="0D70381C"/>
    <w:rsid w:val="0E023941"/>
    <w:rsid w:val="0E2B6CBD"/>
    <w:rsid w:val="0E3E0E08"/>
    <w:rsid w:val="0EA733EF"/>
    <w:rsid w:val="0EBD1A81"/>
    <w:rsid w:val="0FED432F"/>
    <w:rsid w:val="10362FE1"/>
    <w:rsid w:val="109A7225"/>
    <w:rsid w:val="11272C87"/>
    <w:rsid w:val="115C3F08"/>
    <w:rsid w:val="117C76E9"/>
    <w:rsid w:val="11842DB0"/>
    <w:rsid w:val="128D43D0"/>
    <w:rsid w:val="13511B6D"/>
    <w:rsid w:val="13EB3D4E"/>
    <w:rsid w:val="14252FC4"/>
    <w:rsid w:val="14713648"/>
    <w:rsid w:val="14B50F59"/>
    <w:rsid w:val="15347CE2"/>
    <w:rsid w:val="15686751"/>
    <w:rsid w:val="15A50ACF"/>
    <w:rsid w:val="1659292E"/>
    <w:rsid w:val="16C53D1A"/>
    <w:rsid w:val="17B71454"/>
    <w:rsid w:val="17EC53BF"/>
    <w:rsid w:val="182E78AD"/>
    <w:rsid w:val="19080528"/>
    <w:rsid w:val="196901D5"/>
    <w:rsid w:val="19AB7816"/>
    <w:rsid w:val="19DB12CE"/>
    <w:rsid w:val="19EB711D"/>
    <w:rsid w:val="1A1E3BF2"/>
    <w:rsid w:val="1A26530F"/>
    <w:rsid w:val="1A6B7E28"/>
    <w:rsid w:val="1C2A0624"/>
    <w:rsid w:val="1C7B527D"/>
    <w:rsid w:val="1C837D00"/>
    <w:rsid w:val="1CF80BC7"/>
    <w:rsid w:val="1D87541B"/>
    <w:rsid w:val="1E4D14D2"/>
    <w:rsid w:val="1EB27A5D"/>
    <w:rsid w:val="1FF90870"/>
    <w:rsid w:val="1FFF0B08"/>
    <w:rsid w:val="20086F18"/>
    <w:rsid w:val="20246667"/>
    <w:rsid w:val="202866C2"/>
    <w:rsid w:val="209A615A"/>
    <w:rsid w:val="209D6898"/>
    <w:rsid w:val="20C8481E"/>
    <w:rsid w:val="214B6B7D"/>
    <w:rsid w:val="222244C4"/>
    <w:rsid w:val="228E4577"/>
    <w:rsid w:val="23020681"/>
    <w:rsid w:val="23B1204A"/>
    <w:rsid w:val="246E2665"/>
    <w:rsid w:val="24F70AA3"/>
    <w:rsid w:val="25FF726F"/>
    <w:rsid w:val="2656739A"/>
    <w:rsid w:val="273B616C"/>
    <w:rsid w:val="275E3795"/>
    <w:rsid w:val="2786630D"/>
    <w:rsid w:val="27ED2635"/>
    <w:rsid w:val="28110C29"/>
    <w:rsid w:val="2900306C"/>
    <w:rsid w:val="290E71FC"/>
    <w:rsid w:val="29696BBD"/>
    <w:rsid w:val="296B472F"/>
    <w:rsid w:val="29996C75"/>
    <w:rsid w:val="29EE2E66"/>
    <w:rsid w:val="29F1054E"/>
    <w:rsid w:val="2A20206A"/>
    <w:rsid w:val="2B850BC2"/>
    <w:rsid w:val="2C8D6DDE"/>
    <w:rsid w:val="2D396847"/>
    <w:rsid w:val="2D5D23B6"/>
    <w:rsid w:val="2D940C85"/>
    <w:rsid w:val="2DCC5B5A"/>
    <w:rsid w:val="2DD80ED7"/>
    <w:rsid w:val="2DEC7D35"/>
    <w:rsid w:val="2E6C3995"/>
    <w:rsid w:val="2E7D6F2C"/>
    <w:rsid w:val="2E927811"/>
    <w:rsid w:val="2F2A747F"/>
    <w:rsid w:val="2F8359E5"/>
    <w:rsid w:val="30194B94"/>
    <w:rsid w:val="318D1488"/>
    <w:rsid w:val="321A2D0F"/>
    <w:rsid w:val="324253FB"/>
    <w:rsid w:val="3249126B"/>
    <w:rsid w:val="32A31BB3"/>
    <w:rsid w:val="32B951D1"/>
    <w:rsid w:val="332D331A"/>
    <w:rsid w:val="338E5DB0"/>
    <w:rsid w:val="33926150"/>
    <w:rsid w:val="33CF5DFE"/>
    <w:rsid w:val="33E54B5C"/>
    <w:rsid w:val="33E92AA6"/>
    <w:rsid w:val="345667B3"/>
    <w:rsid w:val="3486370D"/>
    <w:rsid w:val="34B67FEC"/>
    <w:rsid w:val="35EC539C"/>
    <w:rsid w:val="36EA2DB3"/>
    <w:rsid w:val="370469DD"/>
    <w:rsid w:val="37547CE0"/>
    <w:rsid w:val="377F7D97"/>
    <w:rsid w:val="38824500"/>
    <w:rsid w:val="38B5642D"/>
    <w:rsid w:val="38BD572F"/>
    <w:rsid w:val="392A77CE"/>
    <w:rsid w:val="39C02803"/>
    <w:rsid w:val="3ABE42CB"/>
    <w:rsid w:val="3C4D18E0"/>
    <w:rsid w:val="3C717329"/>
    <w:rsid w:val="3D193A44"/>
    <w:rsid w:val="3D53450A"/>
    <w:rsid w:val="3E332DEE"/>
    <w:rsid w:val="3E422F0C"/>
    <w:rsid w:val="3E6F5273"/>
    <w:rsid w:val="3E931E88"/>
    <w:rsid w:val="3E986DAD"/>
    <w:rsid w:val="3EA62F80"/>
    <w:rsid w:val="3F4C16F4"/>
    <w:rsid w:val="3F7810C8"/>
    <w:rsid w:val="3F927AE8"/>
    <w:rsid w:val="40583E91"/>
    <w:rsid w:val="4073323D"/>
    <w:rsid w:val="407A3C19"/>
    <w:rsid w:val="411E0A5D"/>
    <w:rsid w:val="41483802"/>
    <w:rsid w:val="4180201E"/>
    <w:rsid w:val="420501E1"/>
    <w:rsid w:val="421C7ED7"/>
    <w:rsid w:val="42A1797D"/>
    <w:rsid w:val="42F636CA"/>
    <w:rsid w:val="43566F2C"/>
    <w:rsid w:val="43E61EE8"/>
    <w:rsid w:val="441D3F50"/>
    <w:rsid w:val="44C67A74"/>
    <w:rsid w:val="44F15D8A"/>
    <w:rsid w:val="45052356"/>
    <w:rsid w:val="4569385C"/>
    <w:rsid w:val="45730464"/>
    <w:rsid w:val="45A51188"/>
    <w:rsid w:val="45DF13E3"/>
    <w:rsid w:val="46610B31"/>
    <w:rsid w:val="474776F5"/>
    <w:rsid w:val="47782E81"/>
    <w:rsid w:val="47A20168"/>
    <w:rsid w:val="482805BA"/>
    <w:rsid w:val="484B0484"/>
    <w:rsid w:val="4A5141EE"/>
    <w:rsid w:val="4B6839CF"/>
    <w:rsid w:val="4BB32D9B"/>
    <w:rsid w:val="4BB35288"/>
    <w:rsid w:val="4BCB4842"/>
    <w:rsid w:val="4C0962CE"/>
    <w:rsid w:val="4C341278"/>
    <w:rsid w:val="4CB45E88"/>
    <w:rsid w:val="4CF84070"/>
    <w:rsid w:val="4E1A15E5"/>
    <w:rsid w:val="4EFB627C"/>
    <w:rsid w:val="4F0036E0"/>
    <w:rsid w:val="4F0E01C5"/>
    <w:rsid w:val="4F9B4523"/>
    <w:rsid w:val="50083416"/>
    <w:rsid w:val="51282C50"/>
    <w:rsid w:val="51361430"/>
    <w:rsid w:val="51A567F6"/>
    <w:rsid w:val="52027D2F"/>
    <w:rsid w:val="537D5105"/>
    <w:rsid w:val="53877CD9"/>
    <w:rsid w:val="543D5F20"/>
    <w:rsid w:val="546C2D44"/>
    <w:rsid w:val="54736172"/>
    <w:rsid w:val="54AC1504"/>
    <w:rsid w:val="54B11E49"/>
    <w:rsid w:val="54EC4A56"/>
    <w:rsid w:val="556703AE"/>
    <w:rsid w:val="564D32D0"/>
    <w:rsid w:val="56D42889"/>
    <w:rsid w:val="5705643B"/>
    <w:rsid w:val="570851DB"/>
    <w:rsid w:val="57516453"/>
    <w:rsid w:val="57B132BF"/>
    <w:rsid w:val="57B6592F"/>
    <w:rsid w:val="590E63A9"/>
    <w:rsid w:val="59D66748"/>
    <w:rsid w:val="59F63A72"/>
    <w:rsid w:val="5A35222C"/>
    <w:rsid w:val="5A4042E2"/>
    <w:rsid w:val="5B082861"/>
    <w:rsid w:val="5C88406A"/>
    <w:rsid w:val="5C9A2CFF"/>
    <w:rsid w:val="5D105D3C"/>
    <w:rsid w:val="5DC741BE"/>
    <w:rsid w:val="5E1A3494"/>
    <w:rsid w:val="5E57016D"/>
    <w:rsid w:val="5EB420A6"/>
    <w:rsid w:val="605B6201"/>
    <w:rsid w:val="60724A91"/>
    <w:rsid w:val="6098211F"/>
    <w:rsid w:val="6101625A"/>
    <w:rsid w:val="62187365"/>
    <w:rsid w:val="62D4783F"/>
    <w:rsid w:val="62F0755E"/>
    <w:rsid w:val="63193583"/>
    <w:rsid w:val="635A6398"/>
    <w:rsid w:val="635D5D32"/>
    <w:rsid w:val="63904891"/>
    <w:rsid w:val="63E32967"/>
    <w:rsid w:val="64A125F9"/>
    <w:rsid w:val="64FD1DD0"/>
    <w:rsid w:val="65BC5766"/>
    <w:rsid w:val="662D6D90"/>
    <w:rsid w:val="67283850"/>
    <w:rsid w:val="674349B4"/>
    <w:rsid w:val="677B284E"/>
    <w:rsid w:val="680C3ADF"/>
    <w:rsid w:val="6843224E"/>
    <w:rsid w:val="68DF479F"/>
    <w:rsid w:val="69093919"/>
    <w:rsid w:val="6919215B"/>
    <w:rsid w:val="69822DEF"/>
    <w:rsid w:val="698F61EF"/>
    <w:rsid w:val="69A467FE"/>
    <w:rsid w:val="69BB5ED0"/>
    <w:rsid w:val="69C56DAB"/>
    <w:rsid w:val="6BCC125A"/>
    <w:rsid w:val="6BF324B3"/>
    <w:rsid w:val="6D14387B"/>
    <w:rsid w:val="6DFD3089"/>
    <w:rsid w:val="6E253FF4"/>
    <w:rsid w:val="6E3D6DD9"/>
    <w:rsid w:val="6F72709D"/>
    <w:rsid w:val="6F79715F"/>
    <w:rsid w:val="6F955751"/>
    <w:rsid w:val="6FE75555"/>
    <w:rsid w:val="6FFD0752"/>
    <w:rsid w:val="70371913"/>
    <w:rsid w:val="70716AB0"/>
    <w:rsid w:val="709D184F"/>
    <w:rsid w:val="70E604B1"/>
    <w:rsid w:val="7108212E"/>
    <w:rsid w:val="713B3D26"/>
    <w:rsid w:val="71D15FD3"/>
    <w:rsid w:val="71E435CE"/>
    <w:rsid w:val="72162190"/>
    <w:rsid w:val="723A3484"/>
    <w:rsid w:val="72AE24E6"/>
    <w:rsid w:val="734C13D3"/>
    <w:rsid w:val="7355401F"/>
    <w:rsid w:val="735D302C"/>
    <w:rsid w:val="74296C4E"/>
    <w:rsid w:val="755E1A02"/>
    <w:rsid w:val="772344F3"/>
    <w:rsid w:val="78A66422"/>
    <w:rsid w:val="79B635CB"/>
    <w:rsid w:val="7A2642A4"/>
    <w:rsid w:val="7A2A0C2B"/>
    <w:rsid w:val="7A6C44C6"/>
    <w:rsid w:val="7ABE1842"/>
    <w:rsid w:val="7B387F4B"/>
    <w:rsid w:val="7BC34034"/>
    <w:rsid w:val="7BFA776D"/>
    <w:rsid w:val="7C5A13A4"/>
    <w:rsid w:val="7C6A575C"/>
    <w:rsid w:val="7D1F1364"/>
    <w:rsid w:val="7D931E64"/>
    <w:rsid w:val="7DCB57DB"/>
    <w:rsid w:val="7E131075"/>
    <w:rsid w:val="7F4F4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2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【码客】文件模版.dotx</Template>
  <Pages>1</Pages>
  <Words>0</Words>
  <Characters>0</Characters>
  <Lines>6</Lines>
  <Paragraphs>1</Paragraphs>
  <TotalTime>4</TotalTime>
  <ScaleCrop>false</ScaleCrop>
  <LinksUpToDate>false</LinksUpToDate>
  <CharactersWithSpaces>867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2017-04-07T03:16:00Z</dcterms:created>
  <dc:creator>Administrator</dc:creator>
  <cp:lastModifiedBy>admin</cp:lastModifiedBy>
  <dcterms:modified xsi:type="dcterms:W3CDTF">2020-01-09T07:11:57Z</dcterms:modified>
  <dc:title>人员需求申请表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